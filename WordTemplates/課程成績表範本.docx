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5873" w14:textId="63C2AA20" w:rsidR="002C7E4C" w:rsidRDefault="00394B85" w:rsidP="00EC6E9D">
      <w:pPr>
        <w:overflowPunct w:val="0"/>
        <w:ind w:right="1701"/>
        <w:jc w:val="center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362EF" wp14:editId="780B477E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066800" cy="930910"/>
                <wp:effectExtent l="0" t="0" r="0" b="0"/>
                <wp:wrapSquare wrapText="bothSides"/>
                <wp:docPr id="19247387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D8B73" w14:textId="0181F80F" w:rsidR="00F06979" w:rsidRPr="00B73775" w:rsidRDefault="00394B85" w:rsidP="002C7E4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06979">
                              <w:rPr>
                                <w:rFonts w:hint="eastAsia"/>
                                <w:noProof/>
                                <w:sz w:val="44"/>
                              </w:rPr>
                              <w:drawing>
                                <wp:inline distT="0" distB="0" distL="0" distR="0" wp14:anchorId="777E521B" wp14:editId="0290A120">
                                  <wp:extent cx="824865" cy="82486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4865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362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05pt;margin-top:0;width:84pt;height:7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" stroked="f">
                <v:textbox>
                  <w:txbxContent>
                    <w:p w14:paraId="5DBD8B73" w14:textId="0181F80F" w:rsidR="00F06979" w:rsidRPr="00B73775" w:rsidRDefault="00394B85" w:rsidP="002C7E4C">
                      <w:pPr>
                        <w:jc w:val="center"/>
                        <w:rPr>
                          <w:sz w:val="44"/>
                        </w:rPr>
                      </w:pPr>
                      <w:r w:rsidRPr="00F06979">
                        <w:rPr>
                          <w:rFonts w:hint="eastAsia"/>
                          <w:noProof/>
                          <w:sz w:val="44"/>
                        </w:rPr>
                        <w:drawing>
                          <wp:inline distT="0" distB="0" distL="0" distR="0" wp14:anchorId="777E521B" wp14:editId="0290A120">
                            <wp:extent cx="824865" cy="82486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4865" cy="824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E4C">
        <w:rPr>
          <w:rFonts w:hint="eastAsia"/>
          <w:sz w:val="44"/>
        </w:rPr>
        <w:t>改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革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宗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神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學</w:t>
      </w:r>
      <w:r w:rsidR="002C7E4C">
        <w:rPr>
          <w:sz w:val="44"/>
        </w:rPr>
        <w:t xml:space="preserve"> </w:t>
      </w:r>
      <w:r w:rsidR="002C7E4C">
        <w:rPr>
          <w:rFonts w:hint="eastAsia"/>
          <w:sz w:val="44"/>
        </w:rPr>
        <w:t>院</w:t>
      </w:r>
    </w:p>
    <w:p w14:paraId="7F4213A5" w14:textId="77777777" w:rsidR="002C7E4C" w:rsidRPr="00EC6E9D" w:rsidRDefault="002C7E4C" w:rsidP="00EC6E9D">
      <w:pPr>
        <w:overflowPunct w:val="0"/>
        <w:ind w:right="1701"/>
        <w:jc w:val="center"/>
        <w:rPr>
          <w:sz w:val="20"/>
        </w:rPr>
      </w:pPr>
      <w:r w:rsidRPr="00EC6E9D">
        <w:rPr>
          <w:rFonts w:hint="eastAsia"/>
          <w:sz w:val="20"/>
        </w:rPr>
        <w:t>台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北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市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南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京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東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路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四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段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７５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巷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３０</w:t>
      </w:r>
      <w:r w:rsidRPr="00EC6E9D">
        <w:rPr>
          <w:sz w:val="20"/>
        </w:rPr>
        <w:t xml:space="preserve"> </w:t>
      </w:r>
      <w:r w:rsidRPr="00EC6E9D">
        <w:rPr>
          <w:rFonts w:hint="eastAsia"/>
          <w:sz w:val="20"/>
        </w:rPr>
        <w:t>號</w:t>
      </w:r>
    </w:p>
    <w:p w14:paraId="24F89DA0" w14:textId="77777777" w:rsidR="002C7E4C" w:rsidRDefault="002C7E4C" w:rsidP="00EC6E9D">
      <w:pPr>
        <w:overflowPunct w:val="0"/>
        <w:ind w:right="1701"/>
        <w:jc w:val="center"/>
        <w:rPr>
          <w:rFonts w:hint="eastAsia"/>
          <w:sz w:val="32"/>
        </w:rPr>
      </w:pPr>
      <w:r>
        <w:rPr>
          <w:rFonts w:hint="eastAsia"/>
          <w:sz w:val="32"/>
        </w:rPr>
        <w:t>學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季</w:t>
      </w:r>
      <w:r>
        <w:rPr>
          <w:sz w:val="32"/>
        </w:rPr>
        <w:t xml:space="preserve"> 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績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表</w:t>
      </w:r>
    </w:p>
    <w:tbl>
      <w:tblPr>
        <w:tblW w:w="975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6"/>
        <w:gridCol w:w="2844"/>
        <w:gridCol w:w="90"/>
        <w:gridCol w:w="720"/>
        <w:gridCol w:w="360"/>
        <w:gridCol w:w="810"/>
        <w:gridCol w:w="1980"/>
        <w:gridCol w:w="90"/>
        <w:gridCol w:w="810"/>
        <w:gridCol w:w="1688"/>
      </w:tblGrid>
      <w:tr w:rsidR="00DE01B5" w:rsidRPr="00C1617A" w14:paraId="325FFA96" w14:textId="77777777" w:rsidTr="00394B85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366" w:type="dxa"/>
            <w:vAlign w:val="center"/>
          </w:tcPr>
          <w:p w14:paraId="70C3C030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844" w:type="dxa"/>
            <w:vAlign w:val="center"/>
          </w:tcPr>
          <w:p w14:paraId="20B0F311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0" w:type="dxa"/>
            <w:vAlign w:val="center"/>
          </w:tcPr>
          <w:p w14:paraId="3F698FF1" w14:textId="77777777" w:rsidR="00DE01B5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4FC3F64E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學分</w:t>
            </w:r>
            <w:r w:rsidRPr="00C1617A">
              <w:rPr>
                <w:rFonts w:hint="eastAsia"/>
                <w:sz w:val="20"/>
              </w:rPr>
              <w:t>：</w:t>
            </w:r>
          </w:p>
        </w:tc>
        <w:tc>
          <w:tcPr>
            <w:tcW w:w="360" w:type="dxa"/>
            <w:vAlign w:val="center"/>
          </w:tcPr>
          <w:p w14:paraId="2BCCDB70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6D0B2E01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  <w:r w:rsidRPr="00C1617A">
              <w:rPr>
                <w:rFonts w:hint="eastAsia"/>
                <w:sz w:val="20"/>
              </w:rPr>
              <w:t>學季：</w:t>
            </w:r>
          </w:p>
        </w:tc>
        <w:tc>
          <w:tcPr>
            <w:tcW w:w="1980" w:type="dxa"/>
            <w:vAlign w:val="center"/>
          </w:tcPr>
          <w:p w14:paraId="60F0BFCB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0" w:type="dxa"/>
            <w:vAlign w:val="center"/>
          </w:tcPr>
          <w:p w14:paraId="0EFAAA16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415BD194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  <w:r w:rsidRPr="00C1617A">
              <w:rPr>
                <w:rFonts w:hint="eastAsia"/>
                <w:sz w:val="20"/>
              </w:rPr>
              <w:t>教授：</w:t>
            </w:r>
          </w:p>
        </w:tc>
        <w:tc>
          <w:tcPr>
            <w:tcW w:w="1688" w:type="dxa"/>
            <w:vAlign w:val="center"/>
          </w:tcPr>
          <w:p w14:paraId="7A83EE75" w14:textId="77777777" w:rsidR="00DE01B5" w:rsidRPr="00C1617A" w:rsidRDefault="00DE01B5" w:rsidP="002F2FAB">
            <w:pPr>
              <w:overflowPunct w:val="0"/>
              <w:spacing w:beforeLines="50" w:before="120" w:line="240" w:lineRule="exact"/>
              <w:jc w:val="center"/>
              <w:rPr>
                <w:rFonts w:hint="eastAsia"/>
                <w:sz w:val="20"/>
              </w:rPr>
            </w:pPr>
          </w:p>
        </w:tc>
      </w:tr>
    </w:tbl>
    <w:p w14:paraId="271D1E8A" w14:textId="77777777" w:rsidR="002C7E4C" w:rsidRDefault="002C7E4C" w:rsidP="00EC6E9D">
      <w:pPr>
        <w:overflowPunct w:val="0"/>
        <w:spacing w:line="60" w:lineRule="atLeast"/>
        <w:jc w:val="center"/>
        <w:rPr>
          <w:rFonts w:hint="eastAsia"/>
          <w:sz w:val="12"/>
        </w:rPr>
      </w:pPr>
    </w:p>
    <w:tbl>
      <w:tblPr>
        <w:tblW w:w="9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792"/>
        <w:gridCol w:w="649"/>
        <w:gridCol w:w="650"/>
        <w:gridCol w:w="649"/>
        <w:gridCol w:w="650"/>
        <w:gridCol w:w="649"/>
        <w:gridCol w:w="650"/>
        <w:gridCol w:w="680"/>
        <w:gridCol w:w="665"/>
        <w:gridCol w:w="2575"/>
      </w:tblGrid>
      <w:tr w:rsidR="002C7E4C" w14:paraId="04048D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23296A01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學</w:t>
            </w:r>
            <w:r>
              <w:rPr>
                <w:sz w:val="20"/>
              </w:rPr>
              <w:t xml:space="preserve">    </w:t>
            </w:r>
            <w:r>
              <w:rPr>
                <w:rFonts w:hint="eastAsia"/>
                <w:sz w:val="20"/>
              </w:rPr>
              <w:t>生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06D461FD" w14:textId="77777777" w:rsidR="002C7E4C" w:rsidRDefault="00DD296A" w:rsidP="00EC6E9D">
            <w:pPr>
              <w:overflowPunct w:val="0"/>
              <w:spacing w:line="220" w:lineRule="exac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程度</w:t>
            </w:r>
          </w:p>
        </w:tc>
        <w:tc>
          <w:tcPr>
            <w:tcW w:w="649" w:type="dxa"/>
            <w:vAlign w:val="center"/>
          </w:tcPr>
          <w:p w14:paraId="1CBFCE2D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0" w:type="dxa"/>
            <w:vAlign w:val="center"/>
          </w:tcPr>
          <w:p w14:paraId="05554EB9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9" w:type="dxa"/>
            <w:vAlign w:val="center"/>
          </w:tcPr>
          <w:p w14:paraId="34B9AF6D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50" w:type="dxa"/>
            <w:vAlign w:val="center"/>
          </w:tcPr>
          <w:p w14:paraId="528BC67B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49" w:type="dxa"/>
            <w:vAlign w:val="center"/>
          </w:tcPr>
          <w:p w14:paraId="574A4D60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58873CE8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vAlign w:val="center"/>
          </w:tcPr>
          <w:p w14:paraId="573872BC" w14:textId="77777777" w:rsidR="002C7E4C" w:rsidRDefault="00F06979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665" w:type="dxa"/>
            <w:vAlign w:val="center"/>
          </w:tcPr>
          <w:p w14:paraId="2B968A10" w14:textId="77777777" w:rsidR="002C7E4C" w:rsidRDefault="00F06979" w:rsidP="00EC6E9D">
            <w:pPr>
              <w:overflowPunct w:val="0"/>
              <w:spacing w:line="22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總成績</w:t>
            </w:r>
          </w:p>
        </w:tc>
        <w:tc>
          <w:tcPr>
            <w:tcW w:w="2575" w:type="dxa"/>
            <w:vAlign w:val="center"/>
          </w:tcPr>
          <w:p w14:paraId="493B53A4" w14:textId="77777777" w:rsidR="002C7E4C" w:rsidRDefault="002C7E4C" w:rsidP="00EC6E9D">
            <w:pPr>
              <w:overflowPunct w:val="0"/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說</w:t>
            </w:r>
            <w:r w:rsidR="00F0697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明</w:t>
            </w:r>
          </w:p>
        </w:tc>
      </w:tr>
      <w:tr w:rsidR="002C7E4C" w14:paraId="7DD3A6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DB62A71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108705F3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26FBE70A" w14:textId="77777777" w:rsidR="002C7E4C" w:rsidRPr="00DD296A" w:rsidRDefault="002C7E4C" w:rsidP="00DD296A">
            <w:pPr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8DB211C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991E4AB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6CFE687B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6FB3A54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1EF9AE44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6B9F2305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30F591F" w14:textId="77777777" w:rsidR="002C7E4C" w:rsidRPr="00DD296A" w:rsidRDefault="002C7E4C" w:rsidP="00DD296A">
            <w:pPr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EDAE018" w14:textId="77777777" w:rsidR="002C7E4C" w:rsidRPr="00DD296A" w:rsidRDefault="002C7E4C" w:rsidP="00DD296A">
            <w:pPr>
              <w:rPr>
                <w:sz w:val="20"/>
              </w:rPr>
            </w:pPr>
          </w:p>
        </w:tc>
      </w:tr>
      <w:tr w:rsidR="002C7E4C" w14:paraId="55947B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BA475C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2F47D0A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11B68D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91A3F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54D47C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40C7647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C66653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3F4631C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02F11CC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76E9C49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12723C9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4DE859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C43B7A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0CE8E50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DA7C85C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8BE6AC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C14449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00973F7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569F14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0C59E3C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6F82E91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0C359F0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022B0E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66195B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65B841E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8C47D2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5030DC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344A6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E16693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3CCE63A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4D2CCD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3608807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7F35F9F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4C3B8F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739CEC1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474A54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75E3019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20BFDF7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BEC65F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70FB19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01D663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E837A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11AD026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3542DED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616CF19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2B7D333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7D231E3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5489ED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0989780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79CEBE2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B61793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57422D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369BFF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4AF5439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E2FA75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45329AA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4162E1E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0981962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4B6AA00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52EACE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4A581AF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31101AC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1E006FA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A7897F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1F6B7F5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7A01939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2988A17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9A6108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72D5699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00403EE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3BB9688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</w:tr>
      <w:tr w:rsidR="002C7E4C" w14:paraId="033F75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150B1C6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64C93A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22C91C0D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845E2E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C1EC35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53397B8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F450BD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6E30A9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7F1B4A5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50061B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AB2AA6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004A5A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47F17B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0ABC9AB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008794C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C626DC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171A57F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AC861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DA16D3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4E77B5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6F72D64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239415D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3160F0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5E036F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F80AE1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46A465A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2BDD4A9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382FA7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2CF73E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5B9D77F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310614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666FAD4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6556DB7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02DAB2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30B27D3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2B65C3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44D6245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63C8DCB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3C18987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9CC58D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175362EE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06FA7B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27C43F77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2EC3789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1BF63A2F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5022E42E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598A10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00A6C8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7A1A8B7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765B77C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443D0D1A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2C7E5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6F82FB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4B646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957DD5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3AD2701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3622684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61079B2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7BD6F5F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417EA4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195F9F4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046DFDBA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0AAB778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F14C1D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A5DC7E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4ACB13A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6BBED27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129D6B1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3C22F47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2408D37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1A5677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3FAF6F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26E61A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4FA4B47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7CABCB3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59FC73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DAB22F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6968185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97BBD6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B1E819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5C5E883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319DC59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CB2BAA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34E97E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484FFC5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3F900F89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14B0DFA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7FC35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2075754A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521507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7A18514C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11F3C4AD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4FCCE24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0210EDC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5E7E78B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26C1A1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7CB79D1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2B128EB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1FACD9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ADE709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6384FB3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FA57D1C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0ABD941C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25E7B03E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44610B99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5A06B49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4E4ACDA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</w:tr>
      <w:tr w:rsidR="002C7E4C" w14:paraId="16A5F3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6D64EB7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53A9870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29AEC35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08863E7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7B6D6E7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0335AAB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3D2A15C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12927453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17853F6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6DDD8B6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739274F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482D1A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777BE56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71D2B3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6510964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861265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20797B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08541A5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1D83C47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6315C86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55B6CF5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613D435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64CB7A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0CCB49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056D654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50D36DC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A28018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BCE75E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A8DCFB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3D65C30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3F76B1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45D4F84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16456CE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006E7FE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2A2C9E8D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60A594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6DCE08B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1431830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A7C6F4C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C6829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48C956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104B586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358AF05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2E32DE5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7087C9C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2454B6E7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0F98D1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03BD77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4B3160E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405E60D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FB7094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BEBC07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E43366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8BB8F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624456A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2BD9DA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6F56376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9996B7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DBCEC2D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116610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16A8E9D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91F505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15B04A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BCD9690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2915F8B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4AF4501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19B2402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6652F26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172B218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6CB2216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08B7E20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1FCCB8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139DDED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2A7B657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AF0E51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6909EA8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52378E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4CE343D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5AF435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6FB8049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01955C2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9FD976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70A5B2E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72CBB7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0BD9B67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3A3A871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25E5C1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8FFE88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C88346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104FE19D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638EF78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EBA2E42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478D99B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1E4F693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784F58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5D07C4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0C3EF43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62CBFAB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DC1F87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658B9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3A875E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00BFB6D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55D56DF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77E81769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1DD7006C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5C37EAA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831E414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5BA066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0DFE0EA7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6684CC6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FA2339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CA19C64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3EF98A2F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vAlign w:val="center"/>
          </w:tcPr>
          <w:p w14:paraId="06370F75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0958C1F1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2D14E423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80" w:type="dxa"/>
            <w:vAlign w:val="center"/>
          </w:tcPr>
          <w:p w14:paraId="1580E54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65" w:type="dxa"/>
            <w:vAlign w:val="center"/>
          </w:tcPr>
          <w:p w14:paraId="0CE901CE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1F6FEF8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2C7E4C" w14:paraId="01E946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3390F5D6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5B33E28A" w14:textId="77777777" w:rsidR="002C7E4C" w:rsidRPr="00DD296A" w:rsidRDefault="002C7E4C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7086B321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A92E183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6FE24769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6DA8BD7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1933AB52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6E403810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30B39E65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75D067C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572A0406" w14:textId="77777777" w:rsidR="002C7E4C" w:rsidRPr="00DD296A" w:rsidRDefault="002C7E4C" w:rsidP="00DD296A">
            <w:pPr>
              <w:jc w:val="both"/>
              <w:rPr>
                <w:sz w:val="20"/>
              </w:rPr>
            </w:pPr>
          </w:p>
        </w:tc>
      </w:tr>
      <w:tr w:rsidR="00CB235E" w14:paraId="3001A1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6D2F5673" w14:textId="77777777" w:rsidR="00CB235E" w:rsidRPr="00DD296A" w:rsidRDefault="00CB235E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4C145B90" w14:textId="77777777" w:rsidR="00CB235E" w:rsidRPr="00DD296A" w:rsidRDefault="00CB235E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44096F5D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9022AA3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232A7F9D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06E800E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1A3360A5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400F5F53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28C8D4A3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3B9230C1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72653726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</w:tr>
      <w:tr w:rsidR="00CB235E" w14:paraId="669074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center"/>
        </w:trPr>
        <w:tc>
          <w:tcPr>
            <w:tcW w:w="1108" w:type="dxa"/>
            <w:tcBorders>
              <w:right w:val="single" w:sz="4" w:space="0" w:color="auto"/>
            </w:tcBorders>
            <w:vAlign w:val="center"/>
          </w:tcPr>
          <w:p w14:paraId="4993ABDA" w14:textId="77777777" w:rsidR="00CB235E" w:rsidRPr="00DD296A" w:rsidRDefault="00CB235E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vAlign w:val="center"/>
          </w:tcPr>
          <w:p w14:paraId="4134AC5A" w14:textId="77777777" w:rsidR="00CB235E" w:rsidRPr="00DD296A" w:rsidRDefault="00CB235E" w:rsidP="00DD296A">
            <w:pPr>
              <w:jc w:val="both"/>
              <w:rPr>
                <w:rFonts w:hint="eastAsia"/>
                <w:sz w:val="20"/>
              </w:rPr>
            </w:pPr>
          </w:p>
        </w:tc>
        <w:tc>
          <w:tcPr>
            <w:tcW w:w="649" w:type="dxa"/>
            <w:vAlign w:val="center"/>
          </w:tcPr>
          <w:p w14:paraId="1CC4D097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82E6CE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49DD3E48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7AB3B01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49" w:type="dxa"/>
            <w:vAlign w:val="center"/>
          </w:tcPr>
          <w:p w14:paraId="0F036FF4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50" w:type="dxa"/>
            <w:tcBorders>
              <w:right w:val="nil"/>
            </w:tcBorders>
            <w:vAlign w:val="center"/>
          </w:tcPr>
          <w:p w14:paraId="11EAAE46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80" w:type="dxa"/>
            <w:vAlign w:val="center"/>
          </w:tcPr>
          <w:p w14:paraId="732C639B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665" w:type="dxa"/>
            <w:vAlign w:val="center"/>
          </w:tcPr>
          <w:p w14:paraId="08F629A6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  <w:tc>
          <w:tcPr>
            <w:tcW w:w="2575" w:type="dxa"/>
            <w:vAlign w:val="center"/>
          </w:tcPr>
          <w:p w14:paraId="66A86DFD" w14:textId="77777777" w:rsidR="00CB235E" w:rsidRPr="00DD296A" w:rsidRDefault="00CB235E" w:rsidP="00DD296A">
            <w:pPr>
              <w:jc w:val="both"/>
              <w:rPr>
                <w:sz w:val="20"/>
              </w:rPr>
            </w:pPr>
          </w:p>
        </w:tc>
      </w:tr>
    </w:tbl>
    <w:p w14:paraId="4EE379A6" w14:textId="77777777" w:rsidR="002C7E4C" w:rsidRDefault="002C7E4C" w:rsidP="00EC6E9D">
      <w:pPr>
        <w:overflowPunct w:val="0"/>
        <w:rPr>
          <w:sz w:val="20"/>
        </w:rPr>
      </w:pPr>
      <w:r>
        <w:rPr>
          <w:rFonts w:hint="eastAsia"/>
          <w:sz w:val="20"/>
        </w:rPr>
        <w:t>（一）總成績</w:t>
      </w:r>
      <w:r>
        <w:rPr>
          <w:sz w:val="20"/>
        </w:rPr>
        <w:t xml:space="preserve"> –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研究所課程沒有成績</w:t>
      </w:r>
      <w:r>
        <w:rPr>
          <w:rFonts w:hint="eastAsia"/>
          <w:sz w:val="20"/>
        </w:rPr>
        <w:t xml:space="preserve"> D+ / D / D-</w:t>
      </w:r>
    </w:p>
    <w:tbl>
      <w:tblPr>
        <w:tblW w:w="7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  <w:gridCol w:w="731"/>
      </w:tblGrid>
      <w:tr w:rsidR="002C7E4C" w14:paraId="781D9F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8" w:type="dxa"/>
            <w:vAlign w:val="center"/>
          </w:tcPr>
          <w:p w14:paraId="07BEBA50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成</w:t>
            </w:r>
            <w:r>
              <w:rPr>
                <w:rFonts w:hint="eastAsia"/>
                <w:sz w:val="20"/>
              </w:rPr>
              <w:t xml:space="preserve">    </w:t>
            </w:r>
            <w:r>
              <w:rPr>
                <w:rFonts w:hint="eastAsia"/>
                <w:sz w:val="20"/>
              </w:rPr>
              <w:t>績</w:t>
            </w:r>
          </w:p>
        </w:tc>
        <w:tc>
          <w:tcPr>
            <w:tcW w:w="502" w:type="dxa"/>
            <w:vAlign w:val="center"/>
          </w:tcPr>
          <w:p w14:paraId="3AFE3CD8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hint="eastAsia"/>
                <w:sz w:val="20"/>
              </w:rPr>
              <w:t>+</w:t>
            </w:r>
          </w:p>
        </w:tc>
        <w:tc>
          <w:tcPr>
            <w:tcW w:w="502" w:type="dxa"/>
            <w:vAlign w:val="center"/>
          </w:tcPr>
          <w:p w14:paraId="467103A2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03" w:type="dxa"/>
            <w:vAlign w:val="center"/>
          </w:tcPr>
          <w:p w14:paraId="78A53D88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A-</w:t>
            </w:r>
          </w:p>
        </w:tc>
        <w:tc>
          <w:tcPr>
            <w:tcW w:w="502" w:type="dxa"/>
            <w:vAlign w:val="center"/>
          </w:tcPr>
          <w:p w14:paraId="763688E2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B+</w:t>
            </w:r>
          </w:p>
        </w:tc>
        <w:tc>
          <w:tcPr>
            <w:tcW w:w="502" w:type="dxa"/>
            <w:vAlign w:val="center"/>
          </w:tcPr>
          <w:p w14:paraId="252E3752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503" w:type="dxa"/>
            <w:vAlign w:val="center"/>
          </w:tcPr>
          <w:p w14:paraId="790D09F2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B-</w:t>
            </w:r>
          </w:p>
        </w:tc>
        <w:tc>
          <w:tcPr>
            <w:tcW w:w="502" w:type="dxa"/>
            <w:vAlign w:val="center"/>
          </w:tcPr>
          <w:p w14:paraId="04437BDC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C+</w:t>
            </w:r>
          </w:p>
        </w:tc>
        <w:tc>
          <w:tcPr>
            <w:tcW w:w="502" w:type="dxa"/>
            <w:vAlign w:val="center"/>
          </w:tcPr>
          <w:p w14:paraId="2BF34C9D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503" w:type="dxa"/>
            <w:vAlign w:val="center"/>
          </w:tcPr>
          <w:p w14:paraId="2FCEE486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C-</w:t>
            </w:r>
          </w:p>
        </w:tc>
        <w:tc>
          <w:tcPr>
            <w:tcW w:w="502" w:type="dxa"/>
            <w:vAlign w:val="center"/>
          </w:tcPr>
          <w:p w14:paraId="2F21B914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D+</w:t>
            </w:r>
          </w:p>
        </w:tc>
        <w:tc>
          <w:tcPr>
            <w:tcW w:w="502" w:type="dxa"/>
            <w:vAlign w:val="center"/>
          </w:tcPr>
          <w:p w14:paraId="3BC60A49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503" w:type="dxa"/>
            <w:vAlign w:val="center"/>
          </w:tcPr>
          <w:p w14:paraId="37855A14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731" w:type="dxa"/>
            <w:vAlign w:val="center"/>
          </w:tcPr>
          <w:p w14:paraId="11DD76A7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2C7E4C" w14:paraId="07EF15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8" w:type="dxa"/>
            <w:vAlign w:val="center"/>
          </w:tcPr>
          <w:p w14:paraId="2387C7ED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分數階梯</w:t>
            </w:r>
          </w:p>
        </w:tc>
        <w:tc>
          <w:tcPr>
            <w:tcW w:w="502" w:type="dxa"/>
            <w:vAlign w:val="center"/>
          </w:tcPr>
          <w:p w14:paraId="2B0D83C6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502" w:type="dxa"/>
            <w:vAlign w:val="center"/>
          </w:tcPr>
          <w:p w14:paraId="40851101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503" w:type="dxa"/>
            <w:vAlign w:val="center"/>
          </w:tcPr>
          <w:p w14:paraId="4BEA378B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502" w:type="dxa"/>
            <w:vAlign w:val="center"/>
          </w:tcPr>
          <w:p w14:paraId="7361A3B6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502" w:type="dxa"/>
            <w:vAlign w:val="center"/>
          </w:tcPr>
          <w:p w14:paraId="03D2839E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03" w:type="dxa"/>
            <w:vAlign w:val="center"/>
          </w:tcPr>
          <w:p w14:paraId="3E0FF9AC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02" w:type="dxa"/>
            <w:vAlign w:val="center"/>
          </w:tcPr>
          <w:p w14:paraId="05EA1AF2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02" w:type="dxa"/>
            <w:vAlign w:val="center"/>
          </w:tcPr>
          <w:p w14:paraId="01187921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03" w:type="dxa"/>
            <w:vAlign w:val="center"/>
          </w:tcPr>
          <w:p w14:paraId="22EB97D8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02" w:type="dxa"/>
            <w:vAlign w:val="center"/>
          </w:tcPr>
          <w:p w14:paraId="432CFD6E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02" w:type="dxa"/>
            <w:vAlign w:val="center"/>
          </w:tcPr>
          <w:p w14:paraId="300340A3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03" w:type="dxa"/>
            <w:vAlign w:val="center"/>
          </w:tcPr>
          <w:p w14:paraId="07D37CF1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31" w:type="dxa"/>
            <w:vAlign w:val="center"/>
          </w:tcPr>
          <w:p w14:paraId="576CE737" w14:textId="77777777" w:rsidR="002C7E4C" w:rsidRDefault="002C7E4C" w:rsidP="00EC6E9D">
            <w:pPr>
              <w:tabs>
                <w:tab w:val="left" w:leader="underscore" w:pos="6804"/>
                <w:tab w:val="right" w:leader="underscore" w:pos="9639"/>
              </w:tabs>
              <w:overflowPunct w:val="0"/>
              <w:spacing w:line="200" w:lineRule="atLeast"/>
              <w:jc w:val="center"/>
              <w:rPr>
                <w:rFonts w:hint="eastAsia"/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rFonts w:hint="eastAsia"/>
                <w:sz w:val="20"/>
              </w:rPr>
              <w:t>以下</w:t>
            </w:r>
          </w:p>
        </w:tc>
      </w:tr>
    </w:tbl>
    <w:p w14:paraId="7A1D837F" w14:textId="77777777" w:rsidR="00F06979" w:rsidRDefault="002C7E4C" w:rsidP="00EC6E9D">
      <w:pPr>
        <w:overflowPunct w:val="0"/>
        <w:spacing w:line="240" w:lineRule="atLeast"/>
        <w:rPr>
          <w:rFonts w:hint="eastAsia"/>
          <w:sz w:val="20"/>
        </w:rPr>
      </w:pPr>
      <w:r>
        <w:rPr>
          <w:rFonts w:hint="eastAsia"/>
          <w:sz w:val="20"/>
        </w:rPr>
        <w:t>（二</w:t>
      </w:r>
      <w:r w:rsidR="00F06979">
        <w:rPr>
          <w:rFonts w:hint="eastAsia"/>
          <w:sz w:val="20"/>
        </w:rPr>
        <w:t>）</w:t>
      </w:r>
      <w:r>
        <w:rPr>
          <w:rFonts w:hint="eastAsia"/>
          <w:sz w:val="20"/>
        </w:rPr>
        <w:t>研究所學生修大學部課程</w:t>
      </w:r>
      <w:r w:rsidR="00F06979">
        <w:rPr>
          <w:rFonts w:hint="eastAsia"/>
          <w:sz w:val="20"/>
        </w:rPr>
        <w:t>必須</w:t>
      </w:r>
      <w:r>
        <w:rPr>
          <w:rFonts w:hint="eastAsia"/>
          <w:sz w:val="20"/>
        </w:rPr>
        <w:t>加寫一份十頁的報告或相等的作業</w:t>
      </w:r>
    </w:p>
    <w:p w14:paraId="594AA050" w14:textId="27724E13" w:rsidR="00CB235E" w:rsidRDefault="00F06979" w:rsidP="00EC6E9D">
      <w:pPr>
        <w:overflowPunct w:val="0"/>
        <w:spacing w:line="240" w:lineRule="atLeast"/>
        <w:rPr>
          <w:rFonts w:hint="eastAsia"/>
          <w:sz w:val="20"/>
        </w:rPr>
      </w:pPr>
      <w:r>
        <w:rPr>
          <w:rFonts w:hint="eastAsia"/>
          <w:sz w:val="20"/>
        </w:rPr>
        <w:t>（三）</w:t>
      </w:r>
      <w:r w:rsidR="002C7E4C">
        <w:rPr>
          <w:rFonts w:hint="eastAsia"/>
          <w:sz w:val="20"/>
        </w:rPr>
        <w:t>學生必須滿足每學分</w:t>
      </w:r>
      <w:r w:rsidR="00394B85">
        <w:rPr>
          <w:sz w:val="20"/>
        </w:rPr>
        <w:t>28</w:t>
      </w:r>
      <w:r w:rsidR="002C7E4C">
        <w:rPr>
          <w:rFonts w:hint="eastAsia"/>
          <w:sz w:val="20"/>
        </w:rPr>
        <w:t>小時的</w:t>
      </w:r>
      <w:r w:rsidR="00CB235E">
        <w:rPr>
          <w:rFonts w:hint="eastAsia"/>
          <w:sz w:val="20"/>
        </w:rPr>
        <w:t>上課和</w:t>
      </w:r>
      <w:r w:rsidR="002C7E4C">
        <w:rPr>
          <w:rFonts w:hint="eastAsia"/>
          <w:sz w:val="20"/>
        </w:rPr>
        <w:t>研讀時數</w:t>
      </w:r>
      <w:r w:rsidR="00CB235E">
        <w:rPr>
          <w:rFonts w:hint="eastAsia"/>
          <w:sz w:val="20"/>
        </w:rPr>
        <w:t>（</w:t>
      </w:r>
      <w:r w:rsidR="002C7E4C">
        <w:rPr>
          <w:rFonts w:hint="eastAsia"/>
          <w:sz w:val="20"/>
        </w:rPr>
        <w:t>教務處會登記</w:t>
      </w:r>
      <w:r w:rsidR="00CB235E">
        <w:rPr>
          <w:rFonts w:hint="eastAsia"/>
          <w:sz w:val="20"/>
        </w:rPr>
        <w:t>）</w:t>
      </w:r>
    </w:p>
    <w:p w14:paraId="1EF4FC99" w14:textId="77777777" w:rsidR="00CB235E" w:rsidRPr="00CB235E" w:rsidRDefault="00CB235E" w:rsidP="00EC6E9D">
      <w:pPr>
        <w:overflowPunct w:val="0"/>
        <w:spacing w:line="240" w:lineRule="atLeast"/>
        <w:rPr>
          <w:rFonts w:hint="eastAsia"/>
          <w:sz w:val="20"/>
        </w:rPr>
      </w:pPr>
    </w:p>
    <w:p w14:paraId="378B43C3" w14:textId="77777777" w:rsidR="002C7E4C" w:rsidRDefault="002C7E4C" w:rsidP="00EC6E9D">
      <w:pPr>
        <w:overflowPunct w:val="0"/>
        <w:spacing w:line="240" w:lineRule="atLeast"/>
        <w:rPr>
          <w:rFonts w:hint="eastAsia"/>
        </w:rPr>
      </w:pPr>
      <w:r>
        <w:rPr>
          <w:rFonts w:hint="eastAsia"/>
        </w:rPr>
        <w:t>教</w:t>
      </w:r>
      <w:r>
        <w:rPr>
          <w:rFonts w:hint="eastAsia"/>
        </w:rPr>
        <w:t xml:space="preserve">  </w:t>
      </w:r>
      <w:r>
        <w:rPr>
          <w:rFonts w:hint="eastAsia"/>
        </w:rPr>
        <w:t>授：</w:t>
      </w:r>
      <w:r w:rsidR="00CB235E">
        <w:rPr>
          <w:rFonts w:hint="eastAsia"/>
        </w:rPr>
        <w:t xml:space="preserve"> ____________________</w:t>
      </w:r>
      <w:r w:rsidR="00CB235E">
        <w:rPr>
          <w:rFonts w:hint="eastAsia"/>
        </w:rPr>
        <w:tab/>
      </w:r>
      <w:r w:rsidR="00CB235E"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__________________</w:t>
      </w:r>
    </w:p>
    <w:sectPr w:rsidR="002C7E4C">
      <w:headerReference w:type="default" r:id="rId8"/>
      <w:footerReference w:type="default" r:id="rId9"/>
      <w:footerReference w:type="first" r:id="rId10"/>
      <w:pgSz w:w="11907" w:h="16840" w:code="9"/>
      <w:pgMar w:top="113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F640" w14:textId="77777777" w:rsidR="005B66C9" w:rsidRDefault="005B66C9">
      <w:r>
        <w:separator/>
      </w:r>
    </w:p>
  </w:endnote>
  <w:endnote w:type="continuationSeparator" w:id="0">
    <w:p w14:paraId="7CED75D2" w14:textId="77777777" w:rsidR="005B66C9" w:rsidRDefault="005B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764F" w14:textId="77777777" w:rsidR="002C7E4C" w:rsidRDefault="002C7E4C">
    <w:pPr>
      <w:pStyle w:val="Footer"/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6E9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9B70" w14:textId="6DEEDC9D" w:rsidR="002C7E4C" w:rsidRDefault="002C7E4C">
    <w:pPr>
      <w:pStyle w:val="Footer"/>
      <w:pBdr>
        <w:top w:val="single" w:sz="6" w:space="1" w:color="auto"/>
      </w:pBdr>
      <w:jc w:val="center"/>
    </w:pPr>
    <w:r>
      <w:t>Tel: 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D2216" w14:textId="77777777" w:rsidR="005B66C9" w:rsidRDefault="005B66C9">
      <w:r>
        <w:separator/>
      </w:r>
    </w:p>
  </w:footnote>
  <w:footnote w:type="continuationSeparator" w:id="0">
    <w:p w14:paraId="4328E96B" w14:textId="77777777" w:rsidR="005B66C9" w:rsidRDefault="005B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82A6" w14:textId="77777777" w:rsidR="002C7E4C" w:rsidRDefault="002C7E4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80720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5"/>
    <w:rsid w:val="000013A1"/>
    <w:rsid w:val="000C577C"/>
    <w:rsid w:val="000F20D1"/>
    <w:rsid w:val="002C7E4C"/>
    <w:rsid w:val="002F2FAB"/>
    <w:rsid w:val="002F30CB"/>
    <w:rsid w:val="003463F0"/>
    <w:rsid w:val="00394B85"/>
    <w:rsid w:val="005B66C9"/>
    <w:rsid w:val="00831D82"/>
    <w:rsid w:val="008D7E73"/>
    <w:rsid w:val="00AC2E75"/>
    <w:rsid w:val="00C1617A"/>
    <w:rsid w:val="00CB235E"/>
    <w:rsid w:val="00DD296A"/>
    <w:rsid w:val="00DE01B5"/>
    <w:rsid w:val="00EB4A4F"/>
    <w:rsid w:val="00EC6E9D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66145"/>
  <w15:chartTrackingRefBased/>
  <w15:docId w15:val="{2B99DE75-2909-40D6-881C-A7A5D78D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00" w:lineRule="atLeast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_Projects\SqlDataGridViewEditor.Solution\WordTemplates\&#35506;&#31243;&#25104;&#32318;&#34920;&#31684;&#2641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課程成績表範本.dot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> </Company>
  <LinksUpToDate>false</LinksUpToDate>
  <CharactersWithSpaces>694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aaaaaaa*</dc:title>
  <dc:subject/>
  <dc:creator>Andrew McCafferty</dc:creator>
  <cp:keywords/>
  <dc:description/>
  <cp:lastModifiedBy>Andrew McCafferty</cp:lastModifiedBy>
  <cp:revision>1</cp:revision>
  <cp:lastPrinted>2004-10-22T03:46:00Z</cp:lastPrinted>
  <dcterms:created xsi:type="dcterms:W3CDTF">2023-12-15T03:47:00Z</dcterms:created>
  <dcterms:modified xsi:type="dcterms:W3CDTF">2023-12-15T03:52:00Z</dcterms:modified>
</cp:coreProperties>
</file>
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D3A" w14:textId="77777777" w:rsidR="002C7E4C" w:rsidRDefault="00F06979" w:rsidP="00EC6E9D">
      <w:pPr>
        <w:overflowPunct w:val="0"/>
        <w:ind w:right="1701"/>
        <w:jc w:val="center"/>
        <w:rPr>
          <w:sz w:val="44"/>
        </w:rPr>
      </w:pPr>
      <w:r>
        <w:rPr>
          <w:noProof/>
        </w:rPr>
        <w:pict w14:anchorId="335D91D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05pt;margin-top:0;width:84pt;height:73.3pt;z-index:1" stroked="f">
            <v:textbox style="mso-next-textbox:#_x0000_s1028">
              <w:txbxContent>
                <w:p w14:paraId="23E2CD54" w14:textId="77777777" w:rsidR="00F06979" w:rsidRPr="00B73775" w:rsidRDefault="00F06979" w:rsidP="002C7E4C">
                  <w:pPr>
                    <w:jc w:val="center"/>
                    <w:rPr>
                      <w:sz w:val="44"/>
                    </w:rPr>
                  </w:pPr>
                  <w:r w:rsidRPr="00F06979">
                    <w:rPr>
                      <w:rFonts w:hint="eastAsia"/>
                      <w:sz w:val="44"/>
                    </w:rPr>
                    <w:pict w14:anchorId="377BDBD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4.8pt;height:65.4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C7E4C">
        <w:rPr>
          <w:rFonts w:hint="eastAsia"/>
          <w:sz w:val="44"/>
        </w:rPr>
        <w:t>改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革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宗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神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學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院</w:t>
      </w:r>
    </w:p>
    <w:p w14:paraId="67840C01" w14:textId="77777777" w:rsidR="002C7E4C" w:rsidRPr="00EC6E9D" w:rsidRDefault="002C7E4C" w:rsidP="00EC6E9D">
      <w:pPr>
        <w:overflowPunct w:val="0"/>
        <w:ind w:right="1701"/>
        <w:jc w:val="center"/>
        <w:rPr>
          <w:sz w:val="20"/>
        </w:rPr>
      </w:pPr>
      <w:r w:rsidRPr="00EC6E9D">
        <w:rPr>
          <w:rFonts w:hint="eastAsia"/>
          <w:sz w:val="20"/>
        </w:rPr>
        <w:t>台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市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京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東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路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四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段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７５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巷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３０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號</w:t>
      </w:r>
    </w:p>
    <w:p w14:paraId="4FCD7C92" w14:textId="77777777" w:rsidR="002C7E4C" w:rsidRDefault="002C7E4C" w:rsidP="00EC6E9D">
      <w:pPr>
        <w:overflowPunct w:val="0"/>
        <w:ind w:right="1701"/>
        <w:jc w:val="center"/>
        <w:rPr>
          <w:rFonts w:hint="eastAsia"/>
          <w:sz w:val="32"/>
        </w:rPr>
      </w:pPr>
      <w:r>
        <w:rPr>
          <w:rFonts w:hint="eastAsia"/>
          <w:sz w:val="32"/>
        </w:rPr>
        <w:t>學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季</w:t>
      </w:r>
      <w:r>
        <w:rPr>
          <w:sz w:val="32"/>
        </w:rPr>
        <w:t xml:space="preserve">  </w:t>
      </w:r>
      <w:r w:rsidR="004C5356">
        <w:rPr>
          <w:rFonts w:hint="eastAsia"/>
          <w:sz w:val="32"/>
        </w:rPr>
        <w:t>點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="004C5356"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表</w:t>
      </w:r>
    </w:p>
    <w:tbl>
      <w:tblPr>
        <w:tblW w:w="10442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6"/>
        <w:gridCol w:w="3186"/>
        <w:gridCol w:w="726"/>
        <w:gridCol w:w="669"/>
        <w:gridCol w:w="327"/>
        <w:gridCol w:w="669"/>
        <w:gridCol w:w="376"/>
        <w:gridCol w:w="1700"/>
        <w:gridCol w:w="726"/>
        <w:gridCol w:w="1697"/>
      </w:tblGrid>
      <w:tr w:rsidR="003527ED" w:rsidRPr="00C1617A" w14:paraId="09B1D390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366" w:type="dxa"/>
            <w:vAlign w:val="center"/>
          </w:tcPr>
          <w:p w14:paraId="1930D0B2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3186" w:type="dxa"/>
            <w:vAlign w:val="center"/>
          </w:tcPr>
          <w:p w14:paraId="00C30679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726" w:type="dxa"/>
            <w:vAlign w:val="center"/>
          </w:tcPr>
          <w:p w14:paraId="54DC0036" w14:textId="77777777" w:rsidR="003527ED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669" w:type="dxa"/>
            <w:vAlign w:val="center"/>
          </w:tcPr>
          <w:p w14:paraId="1700F090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學分</w:t>
            </w:r>
            <w:r w:rsidRPr="00C1617A">
              <w:rPr>
                <w:rFonts w:hint="eastAsia"/>
                <w:sz w:val="20"/>
              </w:rPr>
              <w:t>：</w:t>
            </w:r>
          </w:p>
        </w:tc>
        <w:tc>
          <w:tcPr>
            <w:tcW w:w="327" w:type="dxa"/>
            <w:vAlign w:val="center"/>
          </w:tcPr>
          <w:p w14:paraId="1A197432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669" w:type="dxa"/>
            <w:vAlign w:val="center"/>
          </w:tcPr>
          <w:p w14:paraId="5D8B5843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proofErr w:type="gramStart"/>
            <w:r w:rsidRPr="00C1617A">
              <w:rPr>
                <w:rFonts w:hint="eastAsia"/>
                <w:sz w:val="20"/>
              </w:rPr>
              <w:t>學季</w:t>
            </w:r>
            <w:proofErr w:type="gramEnd"/>
            <w:r w:rsidRPr="00C1617A">
              <w:rPr>
                <w:rFonts w:hint="eastAsia"/>
                <w:sz w:val="20"/>
              </w:rPr>
              <w:t>：</w:t>
            </w:r>
          </w:p>
        </w:tc>
        <w:tc>
          <w:tcPr>
            <w:tcW w:w="376" w:type="dxa"/>
            <w:vAlign w:val="center"/>
          </w:tcPr>
          <w:p w14:paraId="45C5E1B9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700" w:type="dxa"/>
            <w:vAlign w:val="center"/>
          </w:tcPr>
          <w:p w14:paraId="537158D0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726" w:type="dxa"/>
            <w:vAlign w:val="center"/>
          </w:tcPr>
          <w:p w14:paraId="3E68FEE7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r w:rsidRPr="00C1617A">
              <w:rPr>
                <w:rFonts w:hint="eastAsia"/>
                <w:sz w:val="20"/>
              </w:rPr>
              <w:t>教授：</w:t>
            </w:r>
          </w:p>
        </w:tc>
        <w:tc>
          <w:tcPr>
            <w:tcW w:w="1697" w:type="dxa"/>
            <w:vAlign w:val="center"/>
          </w:tcPr>
          <w:p w14:paraId="5D07A780" w14:textId="77777777" w:rsidR="003527ED" w:rsidRPr="00C1617A" w:rsidRDefault="003527ED" w:rsidP="00095DF8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</w:tr>
    </w:tbl>
    <w:p w14:paraId="060DEAAC" w14:textId="77777777" w:rsidR="004C5356" w:rsidRDefault="004C5356" w:rsidP="004C5356">
      <w:pPr>
        <w:spacing w:line="160" w:lineRule="exact"/>
        <w:rPr>
          <w:rFonts w:hint="eastAsia"/>
        </w:rPr>
      </w:pPr>
    </w:p>
    <w:tbl>
      <w:tblPr>
        <w:tblW w:w="10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6"/>
        <w:gridCol w:w="646"/>
        <w:gridCol w:w="646"/>
        <w:gridCol w:w="646"/>
        <w:gridCol w:w="645"/>
        <w:gridCol w:w="645"/>
        <w:gridCol w:w="645"/>
        <w:gridCol w:w="645"/>
        <w:gridCol w:w="645"/>
        <w:gridCol w:w="645"/>
        <w:gridCol w:w="645"/>
        <w:gridCol w:w="645"/>
        <w:gridCol w:w="678"/>
        <w:gridCol w:w="645"/>
        <w:gridCol w:w="442"/>
        <w:gridCol w:w="424"/>
        <w:gridCol w:w="239"/>
      </w:tblGrid>
      <w:tr w:rsidR="004C5356" w14:paraId="2DF5FF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  <w:tcBorders>
              <w:tl2br w:val="single" w:sz="4" w:space="0" w:color="auto"/>
            </w:tcBorders>
          </w:tcPr>
          <w:p w14:paraId="5EF0742A" w14:textId="77777777" w:rsidR="004C5356" w:rsidRPr="004C5356" w:rsidRDefault="004C5356" w:rsidP="003668FB">
            <w:pPr>
              <w:spacing w:line="240" w:lineRule="atLeast"/>
              <w:jc w:val="right"/>
              <w:rPr>
                <w:rFonts w:hint="eastAsia"/>
                <w:sz w:val="18"/>
                <w:szCs w:val="18"/>
              </w:rPr>
            </w:pPr>
            <w:proofErr w:type="gramStart"/>
            <w:r w:rsidRPr="004C5356">
              <w:rPr>
                <w:rFonts w:hint="eastAsia"/>
                <w:sz w:val="18"/>
                <w:szCs w:val="18"/>
              </w:rPr>
              <w:t>週</w:t>
            </w:r>
            <w:proofErr w:type="gramEnd"/>
            <w:r w:rsidRPr="004C5356">
              <w:rPr>
                <w:rFonts w:hint="eastAsia"/>
                <w:sz w:val="18"/>
                <w:szCs w:val="18"/>
              </w:rPr>
              <w:t>別</w:t>
            </w:r>
          </w:p>
          <w:p w14:paraId="49A56B7D" w14:textId="77777777" w:rsidR="004C5356" w:rsidRPr="004C5356" w:rsidRDefault="004C5356" w:rsidP="003668FB">
            <w:pPr>
              <w:spacing w:line="240" w:lineRule="atLeast"/>
              <w:jc w:val="both"/>
              <w:rPr>
                <w:rFonts w:hint="eastAsia"/>
                <w:sz w:val="18"/>
                <w:szCs w:val="18"/>
              </w:rPr>
            </w:pPr>
            <w:r w:rsidRPr="004C535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646" w:type="dxa"/>
            <w:tcBorders>
              <w:bottom w:val="nil"/>
            </w:tcBorders>
          </w:tcPr>
          <w:p w14:paraId="6A197A64" w14:textId="77777777" w:rsidR="004C5356" w:rsidRDefault="004C5356" w:rsidP="003668FB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646" w:type="dxa"/>
            <w:tcBorders>
              <w:bottom w:val="nil"/>
            </w:tcBorders>
          </w:tcPr>
          <w:p w14:paraId="6E794251" w14:textId="77777777" w:rsidR="004C5356" w:rsidRDefault="004C5356" w:rsidP="003668FB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646" w:type="dxa"/>
            <w:tcBorders>
              <w:bottom w:val="nil"/>
            </w:tcBorders>
          </w:tcPr>
          <w:p w14:paraId="3CF1FE29" w14:textId="77777777" w:rsidR="004C5356" w:rsidRDefault="004C5356" w:rsidP="003668FB">
            <w:pPr>
              <w:spacing w:line="240" w:lineRule="atLeast"/>
              <w:jc w:val="center"/>
            </w:pPr>
            <w:r>
              <w:t>3</w:t>
            </w:r>
          </w:p>
        </w:tc>
        <w:tc>
          <w:tcPr>
            <w:tcW w:w="645" w:type="dxa"/>
            <w:tcBorders>
              <w:bottom w:val="nil"/>
            </w:tcBorders>
          </w:tcPr>
          <w:p w14:paraId="2AB0318E" w14:textId="77777777" w:rsidR="004C5356" w:rsidRDefault="004C5356" w:rsidP="003668FB">
            <w:pPr>
              <w:spacing w:line="240" w:lineRule="atLeast"/>
              <w:jc w:val="center"/>
            </w:pPr>
            <w:r>
              <w:t>4</w:t>
            </w:r>
          </w:p>
        </w:tc>
        <w:tc>
          <w:tcPr>
            <w:tcW w:w="645" w:type="dxa"/>
            <w:tcBorders>
              <w:bottom w:val="nil"/>
            </w:tcBorders>
          </w:tcPr>
          <w:p w14:paraId="4469D314" w14:textId="77777777" w:rsidR="004C5356" w:rsidRDefault="004C5356" w:rsidP="003668FB">
            <w:pPr>
              <w:spacing w:line="240" w:lineRule="atLeast"/>
              <w:jc w:val="center"/>
            </w:pPr>
            <w:r>
              <w:t>5</w:t>
            </w:r>
          </w:p>
        </w:tc>
        <w:tc>
          <w:tcPr>
            <w:tcW w:w="645" w:type="dxa"/>
            <w:tcBorders>
              <w:bottom w:val="nil"/>
              <w:right w:val="nil"/>
            </w:tcBorders>
          </w:tcPr>
          <w:p w14:paraId="2AD36C7A" w14:textId="77777777" w:rsidR="004C5356" w:rsidRDefault="004C5356" w:rsidP="003668FB">
            <w:pPr>
              <w:spacing w:line="240" w:lineRule="atLeast"/>
              <w:jc w:val="center"/>
            </w:pPr>
            <w:r>
              <w:t>6</w:t>
            </w:r>
          </w:p>
        </w:tc>
        <w:tc>
          <w:tcPr>
            <w:tcW w:w="645" w:type="dxa"/>
            <w:tcBorders>
              <w:bottom w:val="nil"/>
            </w:tcBorders>
          </w:tcPr>
          <w:p w14:paraId="0BF53F5E" w14:textId="77777777" w:rsidR="004C5356" w:rsidRDefault="004C5356" w:rsidP="003668FB">
            <w:pPr>
              <w:spacing w:line="240" w:lineRule="atLeast"/>
              <w:jc w:val="center"/>
            </w:pPr>
            <w:r>
              <w:t>7</w:t>
            </w:r>
          </w:p>
        </w:tc>
        <w:tc>
          <w:tcPr>
            <w:tcW w:w="645" w:type="dxa"/>
            <w:tcBorders>
              <w:bottom w:val="nil"/>
            </w:tcBorders>
          </w:tcPr>
          <w:p w14:paraId="5A8CB1B8" w14:textId="77777777" w:rsidR="004C5356" w:rsidRDefault="004C5356" w:rsidP="003668FB">
            <w:pPr>
              <w:spacing w:line="240" w:lineRule="atLeast"/>
              <w:jc w:val="center"/>
            </w:pPr>
            <w:r>
              <w:t>8</w:t>
            </w:r>
          </w:p>
        </w:tc>
        <w:tc>
          <w:tcPr>
            <w:tcW w:w="645" w:type="dxa"/>
            <w:tcBorders>
              <w:bottom w:val="nil"/>
            </w:tcBorders>
          </w:tcPr>
          <w:p w14:paraId="628ABF00" w14:textId="77777777" w:rsidR="004C5356" w:rsidRDefault="004C5356" w:rsidP="003668FB">
            <w:pPr>
              <w:spacing w:line="240" w:lineRule="atLeast"/>
              <w:jc w:val="center"/>
            </w:pPr>
            <w:r>
              <w:t>9</w:t>
            </w:r>
          </w:p>
        </w:tc>
        <w:tc>
          <w:tcPr>
            <w:tcW w:w="645" w:type="dxa"/>
            <w:tcBorders>
              <w:bottom w:val="nil"/>
            </w:tcBorders>
          </w:tcPr>
          <w:p w14:paraId="7FCE570F" w14:textId="77777777" w:rsidR="004C5356" w:rsidRDefault="004C5356" w:rsidP="003668FB">
            <w:pPr>
              <w:spacing w:line="240" w:lineRule="atLeast"/>
              <w:jc w:val="center"/>
            </w:pPr>
            <w:r>
              <w:t>10</w:t>
            </w:r>
          </w:p>
        </w:tc>
        <w:tc>
          <w:tcPr>
            <w:tcW w:w="645" w:type="dxa"/>
            <w:tcBorders>
              <w:bottom w:val="nil"/>
            </w:tcBorders>
          </w:tcPr>
          <w:p w14:paraId="29EEE884" w14:textId="77777777" w:rsidR="004C5356" w:rsidRDefault="004C5356" w:rsidP="003668FB">
            <w:pPr>
              <w:spacing w:line="240" w:lineRule="atLeast"/>
              <w:jc w:val="center"/>
            </w:pPr>
            <w:r>
              <w:t>11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4D5AD26A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合計到</w:t>
            </w:r>
            <w:r>
              <w:rPr>
                <w:rFonts w:hint="eastAsia"/>
                <w:sz w:val="20"/>
              </w:rPr>
              <w:t xml:space="preserve">11 </w:t>
            </w:r>
            <w:proofErr w:type="gramStart"/>
            <w:r>
              <w:rPr>
                <w:rFonts w:hint="eastAsia"/>
                <w:sz w:val="20"/>
              </w:rPr>
              <w:t>週</w:t>
            </w:r>
            <w:proofErr w:type="gramEnd"/>
          </w:p>
        </w:tc>
        <w:tc>
          <w:tcPr>
            <w:tcW w:w="645" w:type="dxa"/>
            <w:tcBorders>
              <w:bottom w:val="single" w:sz="4" w:space="0" w:color="auto"/>
              <w:right w:val="single" w:sz="4" w:space="0" w:color="auto"/>
            </w:tcBorders>
          </w:tcPr>
          <w:p w14:paraId="30470AC5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074EE60" w14:textId="77777777" w:rsidR="004C5356" w:rsidRDefault="004C5356" w:rsidP="003668FB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補</w:t>
            </w:r>
          </w:p>
        </w:tc>
        <w:tc>
          <w:tcPr>
            <w:tcW w:w="424" w:type="dxa"/>
          </w:tcPr>
          <w:p w14:paraId="10E9A54E" w14:textId="77777777" w:rsidR="004C5356" w:rsidRDefault="004C5356" w:rsidP="003668FB">
            <w:pPr>
              <w:spacing w:line="220" w:lineRule="exac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計</w:t>
            </w:r>
          </w:p>
          <w:p w14:paraId="6E775F4D" w14:textId="77777777" w:rsidR="004C5356" w:rsidRDefault="004C5356" w:rsidP="003668FB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39" w:type="dxa"/>
          </w:tcPr>
          <w:p w14:paraId="748FEF20" w14:textId="77777777" w:rsidR="004C5356" w:rsidRDefault="004C5356" w:rsidP="003668FB">
            <w:pPr>
              <w:spacing w:line="22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完成</w:t>
            </w:r>
          </w:p>
          <w:p w14:paraId="50D59D07" w14:textId="77777777" w:rsidR="004C5356" w:rsidRDefault="004C5356" w:rsidP="003668FB">
            <w:pPr>
              <w:spacing w:line="220" w:lineRule="exact"/>
              <w:rPr>
                <w:rFonts w:hint="eastAsia"/>
                <w:sz w:val="20"/>
              </w:rPr>
            </w:pPr>
          </w:p>
        </w:tc>
      </w:tr>
      <w:tr w:rsidR="004C5356" w14:paraId="2AD693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  <w:vAlign w:val="center"/>
          </w:tcPr>
          <w:p w14:paraId="5165B7D2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張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三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649DAC4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A5A6520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8E640E3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54540A26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7162ACC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6874A987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14:paraId="5E987C94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AF0201F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noProof/>
              </w:rPr>
              <w:pict w14:anchorId="27B0B25C">
                <v:shape id="_x0000_s1029" type="#_x0000_t202" style="position:absolute;margin-left:-2.15pt;margin-top:.7pt;width:97.05pt;height:22.15pt;z-index:2;mso-position-horizontal-relative:text;mso-position-vertical-relative:text" fillcolor="#fdfdfd" stroked="f">
                  <v:textbox style="mso-next-textbox:#_x0000_s1029" inset="1.5mm,.5mm,1.5mm,.5mm">
                    <w:txbxContent>
                      <w:p w14:paraId="48E5F671" w14:textId="77777777" w:rsidR="004C5356" w:rsidRDefault="004C5356" w:rsidP="004C5356">
                        <w:pPr>
                          <w:spacing w:line="180" w:lineRule="exact"/>
                          <w:jc w:val="center"/>
                          <w:rPr>
                            <w:rFonts w:ascii="細明體" w:hAnsi="細明體" w:hint="eastAsia"/>
                            <w:sz w:val="18"/>
                          </w:rPr>
                        </w:pPr>
                        <w:r>
                          <w:rPr>
                            <w:rFonts w:ascii="細明體" w:hAnsi="細明體" w:hint="eastAsia"/>
                            <w:sz w:val="18"/>
                          </w:rPr>
                          <w:t>← 上課時數記錄</w:t>
                        </w:r>
                      </w:p>
                      <w:p w14:paraId="392C2099" w14:textId="77777777" w:rsidR="004C5356" w:rsidRDefault="004C5356" w:rsidP="004C5356">
                        <w:pPr>
                          <w:spacing w:line="180" w:lineRule="atLeas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細明體" w:hAnsi="細明體" w:hint="eastAsia"/>
                            <w:sz w:val="18"/>
                          </w:rPr>
                          <w:t>← 讀書作業時間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90CFD63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52617450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FB8077C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52042BDD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5139508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5B48FBEB" w14:textId="77777777" w:rsidR="004C5356" w:rsidRDefault="004C5356" w:rsidP="003668FB">
            <w:pPr>
              <w:tabs>
                <w:tab w:val="right" w:pos="568"/>
              </w:tabs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9F54010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70A7698C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189017D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600B0C53" w14:textId="77777777" w:rsidR="004C5356" w:rsidRDefault="004C5356" w:rsidP="003668FB">
            <w:pPr>
              <w:spacing w:line="240" w:lineRule="atLeast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2E4A5EB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38BDF313" w14:textId="77777777" w:rsidR="004C5356" w:rsidRDefault="004C5356" w:rsidP="003668FB">
            <w:pPr>
              <w:spacing w:line="240" w:lineRule="atLeast"/>
              <w:jc w:val="righ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78" w:type="dxa"/>
            <w:vAlign w:val="center"/>
          </w:tcPr>
          <w:p w14:paraId="6A22FD69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5B60995B" w14:textId="77777777" w:rsidR="004C5356" w:rsidRDefault="004C5356" w:rsidP="003668FB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23E82DB3" w14:textId="77777777" w:rsidR="004C5356" w:rsidRDefault="004C5356" w:rsidP="003668FB">
            <w:pPr>
              <w:spacing w:line="240" w:lineRule="atLeast"/>
              <w:jc w:val="righ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vAlign w:val="center"/>
          </w:tcPr>
          <w:p w14:paraId="1D2DE640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424" w:type="dxa"/>
            <w:vAlign w:val="center"/>
          </w:tcPr>
          <w:p w14:paraId="04E6DDE6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66</w:t>
            </w:r>
          </w:p>
        </w:tc>
        <w:tc>
          <w:tcPr>
            <w:tcW w:w="239" w:type="dxa"/>
            <w:vAlign w:val="center"/>
          </w:tcPr>
          <w:p w14:paraId="27DB8052" w14:textId="77777777" w:rsidR="004C5356" w:rsidRDefault="004C5356" w:rsidP="003668FB">
            <w:pPr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sym w:font="Wingdings" w:char="F0FC"/>
            </w:r>
          </w:p>
        </w:tc>
      </w:tr>
      <w:tr w:rsidR="004C5356" w14:paraId="1A0613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04E0653A" w14:textId="77777777" w:rsidR="004C5356" w:rsidRDefault="004C5356" w:rsidP="003668FB">
            <w:pPr>
              <w:pStyle w:val="Header"/>
              <w:tabs>
                <w:tab w:val="clear" w:pos="4320"/>
                <w:tab w:val="clear" w:pos="8640"/>
              </w:tabs>
              <w:spacing w:beforeLines="50" w:before="120" w:line="240" w:lineRule="atLeast"/>
              <w:rPr>
                <w:rFonts w:hint="eastAsia"/>
              </w:rPr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2F98210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A3739B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3AF1D1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FFAF68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9CFB13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6FCD881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AEA5AF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BB02DD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0DC4E5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EB6AF1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167910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1D3439B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797492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01DEE418" w14:textId="77777777" w:rsidR="004C5356" w:rsidRDefault="004C5356" w:rsidP="003668FB">
            <w:pPr>
              <w:spacing w:line="240" w:lineRule="atLeast"/>
              <w:rPr>
                <w:rFonts w:hint="eastAsia"/>
              </w:rPr>
            </w:pPr>
          </w:p>
        </w:tc>
        <w:tc>
          <w:tcPr>
            <w:tcW w:w="424" w:type="dxa"/>
          </w:tcPr>
          <w:p w14:paraId="5EE12EBB" w14:textId="77777777" w:rsidR="004C5356" w:rsidRDefault="004C5356" w:rsidP="003668FB">
            <w:pPr>
              <w:spacing w:line="240" w:lineRule="atLeast"/>
              <w:rPr>
                <w:rFonts w:hint="eastAsia"/>
              </w:rPr>
            </w:pPr>
          </w:p>
        </w:tc>
        <w:tc>
          <w:tcPr>
            <w:tcW w:w="239" w:type="dxa"/>
          </w:tcPr>
          <w:p w14:paraId="7FCA96BF" w14:textId="77777777" w:rsidR="004C5356" w:rsidRDefault="004C5356" w:rsidP="003668FB">
            <w:pPr>
              <w:spacing w:line="240" w:lineRule="atLeast"/>
              <w:rPr>
                <w:rFonts w:hint="eastAsia"/>
              </w:rPr>
            </w:pPr>
          </w:p>
        </w:tc>
      </w:tr>
      <w:tr w:rsidR="004C5356" w14:paraId="755703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76372C5B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DADA74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9F7315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2B2C118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4A9096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3D9EE4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A973FC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775DC3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F8D91D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52145A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87A730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C9CDA4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486F52E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1CC31B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419C5CD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26A1E39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2BA50900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44D0AD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261F5FA1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CA4732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6BE1E2C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3C5B6B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2FEB2B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01BE1F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28B88A6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AA1C0A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A685B2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07CA4A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8C5863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CB9D26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6FC89F2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E8E01F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28EF45E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7E59F75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5C730D43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2BE0CF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14AEA26B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A99938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0BC6AE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75E95E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2A9CBA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6F5E45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24592F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223811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71B4EA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DA4651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6C6B45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002368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7FF3356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3054B87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D3667D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6B3B0B3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532ACBFF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1D8850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6A7E8D40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3FDB1E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69DF89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556188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2F91B2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992EAD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4487E9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C2C7B8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18CF29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7437C6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307297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4CEC79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5BCB7F4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28DF78D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202B936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42C2418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315824CB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6AA5DA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117D3134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AD5573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57F526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0887A6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ECCA47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BCE94E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4F32CDF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B15309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6F6B86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20BFD5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102AA8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E53DDA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526BDBE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0EE0697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239C7D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0DB3D73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4753886F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32DB60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77AAE263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1BBDC9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F0B353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C04A7F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9AD732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E2825F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154468E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C79B53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42AFC5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0206AE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6B2081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6EC607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353CE15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B9C831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E5EF38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5BB290E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6C6D296E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502305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250E9B4D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C6895D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348394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4CA6E8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4FDFB3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E9A66B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14631AC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90702C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D029F3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8A3557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D13084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E3084C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46626DA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914A13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778974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284FC39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170FB1C1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4F623E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6A986376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32C880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E6B261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FA05CE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619C88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62E305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55006E6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C97B97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3B1BFA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51130F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F907DC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534F88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7C30363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609C41D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6596533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5303E9E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583048B5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316FC6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06F6C49F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3E1BD8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63200D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7566B6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962421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98DCAE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7FAF329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F3425F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EA24D0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371D19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0829C1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DAA2EE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34D7833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AD14FC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AEFA3F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36715C6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35F27498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7A65EE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2815A00E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60A9F6E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371D02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04AAED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C22967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5F3592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73AF113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E35519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E87CE3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AFF154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6E13EF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A390CE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29AFDF5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5B17F10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4085C2D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6690F8F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62ABF86A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6037C9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3386DE5A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80CFF3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5A860C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2795DD8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B5F799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8C7E2D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755C47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05F073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8A37CE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2FA7F5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EF2CB1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365556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518AC89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543DC66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60F077A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042B9B5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17F2FF45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496EEB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5736CF0F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6CB24D5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F4DC2B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534DF7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86CEBE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5A2244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856963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CCD1DA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3F6BA6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B59C04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D32733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37A850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6E4F4AE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2F900B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59E52D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35DDBA0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1636A544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791F23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3F593054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B9FCEF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CD3F2B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A13ECB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96C065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03BE86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154EDAF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D32BD4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E95021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57D93C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D9A6B7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818B27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7682F54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1908057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63C6CFC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5D1E7A9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755280AB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520841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3AA93C01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96FD23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21DFAE3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D2B5CF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399E8D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2863EA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531F19A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B2845A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306038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8C1E0F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0DFD01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53F4FA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68DFD48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6DE9C3A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C03610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68AE9D3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0DD225FE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74F93A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21B3E637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D938DB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0AFA49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D4A97F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1B4A77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A8A283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4134F27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745783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F21EBC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35E758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9CE8B4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3C25CE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72735E5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EF7079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75EA4F7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38F789D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0B7079B1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789D3C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184D6568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6C37F6C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A044D9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221BDB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378458F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811799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0173167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732717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5376A4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9F3E8E6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D3A9C9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C9723C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5D45578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83C7B2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534DC3E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6961B0B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63C4311E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53CE7F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431ECE68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FE1387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E3ECD3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5A52CCF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58DAC05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70D0D91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6ACE2DA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2BAE99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7A0120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2E198E0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3B2A88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7F85D7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1E26AC4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CACA21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15D26ACD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4458014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7F35F394" w14:textId="77777777" w:rsidR="004C5356" w:rsidRDefault="004C5356" w:rsidP="003668FB">
            <w:pPr>
              <w:spacing w:line="240" w:lineRule="atLeast"/>
            </w:pPr>
          </w:p>
        </w:tc>
      </w:tr>
      <w:tr w:rsidR="004C5356" w14:paraId="4F772F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jc w:val="center"/>
        </w:trPr>
        <w:tc>
          <w:tcPr>
            <w:tcW w:w="866" w:type="dxa"/>
          </w:tcPr>
          <w:p w14:paraId="33FC8DBC" w14:textId="77777777" w:rsidR="004C5356" w:rsidRDefault="004C5356" w:rsidP="003668FB">
            <w:pPr>
              <w:spacing w:beforeLines="50" w:before="120"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AD64427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09018AB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B33AD1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884ACBE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4E3B6E4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2EEBEF58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C49C462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4FFAD0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F9DE60B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78F218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9069A8C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78" w:type="dxa"/>
          </w:tcPr>
          <w:p w14:paraId="0D63F0E3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4E1CEA0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464B569A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424" w:type="dxa"/>
          </w:tcPr>
          <w:p w14:paraId="53462B09" w14:textId="77777777" w:rsidR="004C5356" w:rsidRDefault="004C5356" w:rsidP="003668FB">
            <w:pPr>
              <w:spacing w:line="240" w:lineRule="atLeast"/>
            </w:pPr>
          </w:p>
        </w:tc>
        <w:tc>
          <w:tcPr>
            <w:tcW w:w="239" w:type="dxa"/>
          </w:tcPr>
          <w:p w14:paraId="45EDD0FC" w14:textId="77777777" w:rsidR="004C5356" w:rsidRDefault="004C5356" w:rsidP="003668FB">
            <w:pPr>
              <w:spacing w:line="240" w:lineRule="atLeast"/>
            </w:pPr>
          </w:p>
        </w:tc>
      </w:tr>
    </w:tbl>
    <w:p w14:paraId="2A70FC80" w14:textId="77777777" w:rsidR="004C5356" w:rsidRDefault="004C5356" w:rsidP="004C5356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0"/>
        <w:gridCol w:w="790"/>
        <w:gridCol w:w="790"/>
        <w:gridCol w:w="790"/>
        <w:gridCol w:w="790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4C5356" w14:paraId="1D958A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</w:tcPr>
          <w:p w14:paraId="4B93831B" w14:textId="77777777" w:rsidR="004C5356" w:rsidRDefault="004C5356" w:rsidP="003668F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別</w:t>
            </w:r>
          </w:p>
        </w:tc>
        <w:tc>
          <w:tcPr>
            <w:tcW w:w="790" w:type="dxa"/>
          </w:tcPr>
          <w:p w14:paraId="75197D05" w14:textId="77777777" w:rsidR="004C5356" w:rsidRDefault="004C5356" w:rsidP="003668FB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6DDE1D54" w14:textId="77777777" w:rsidR="004C5356" w:rsidRDefault="004C5356" w:rsidP="003668FB">
            <w:pPr>
              <w:jc w:val="center"/>
            </w:pPr>
            <w:r>
              <w:t>2</w:t>
            </w:r>
          </w:p>
        </w:tc>
        <w:tc>
          <w:tcPr>
            <w:tcW w:w="790" w:type="dxa"/>
          </w:tcPr>
          <w:p w14:paraId="7D180ABC" w14:textId="77777777" w:rsidR="004C5356" w:rsidRDefault="004C5356" w:rsidP="003668FB">
            <w:pPr>
              <w:jc w:val="center"/>
            </w:pPr>
            <w:r>
              <w:t>3</w:t>
            </w:r>
          </w:p>
        </w:tc>
        <w:tc>
          <w:tcPr>
            <w:tcW w:w="790" w:type="dxa"/>
          </w:tcPr>
          <w:p w14:paraId="1E60CBCE" w14:textId="77777777" w:rsidR="004C5356" w:rsidRDefault="004C5356" w:rsidP="003668FB">
            <w:pPr>
              <w:jc w:val="center"/>
            </w:pPr>
            <w:r>
              <w:t>4</w:t>
            </w:r>
          </w:p>
        </w:tc>
        <w:tc>
          <w:tcPr>
            <w:tcW w:w="789" w:type="dxa"/>
          </w:tcPr>
          <w:p w14:paraId="02775AE8" w14:textId="77777777" w:rsidR="004C5356" w:rsidRDefault="004C5356" w:rsidP="003668FB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37E72B2E" w14:textId="77777777" w:rsidR="004C5356" w:rsidRDefault="004C5356" w:rsidP="003668FB">
            <w:pPr>
              <w:jc w:val="center"/>
            </w:pPr>
            <w:r>
              <w:t>6</w:t>
            </w:r>
          </w:p>
        </w:tc>
        <w:tc>
          <w:tcPr>
            <w:tcW w:w="789" w:type="dxa"/>
          </w:tcPr>
          <w:p w14:paraId="3A7066B2" w14:textId="77777777" w:rsidR="004C5356" w:rsidRDefault="004C5356" w:rsidP="003668FB">
            <w:pPr>
              <w:jc w:val="center"/>
            </w:pPr>
            <w:r>
              <w:t>7</w:t>
            </w:r>
          </w:p>
        </w:tc>
        <w:tc>
          <w:tcPr>
            <w:tcW w:w="789" w:type="dxa"/>
          </w:tcPr>
          <w:p w14:paraId="05208320" w14:textId="77777777" w:rsidR="004C5356" w:rsidRDefault="004C5356" w:rsidP="003668FB">
            <w:pPr>
              <w:jc w:val="center"/>
            </w:pPr>
            <w:r>
              <w:t>8</w:t>
            </w:r>
          </w:p>
        </w:tc>
        <w:tc>
          <w:tcPr>
            <w:tcW w:w="789" w:type="dxa"/>
          </w:tcPr>
          <w:p w14:paraId="4B53088A" w14:textId="77777777" w:rsidR="004C5356" w:rsidRDefault="004C5356" w:rsidP="003668FB">
            <w:pPr>
              <w:jc w:val="center"/>
            </w:pPr>
            <w:r>
              <w:t>9</w:t>
            </w:r>
          </w:p>
        </w:tc>
        <w:tc>
          <w:tcPr>
            <w:tcW w:w="789" w:type="dxa"/>
          </w:tcPr>
          <w:p w14:paraId="4B7B6C86" w14:textId="77777777" w:rsidR="004C5356" w:rsidRDefault="004C5356" w:rsidP="003668FB">
            <w:pPr>
              <w:jc w:val="center"/>
            </w:pPr>
            <w:r>
              <w:t>10</w:t>
            </w:r>
          </w:p>
        </w:tc>
        <w:tc>
          <w:tcPr>
            <w:tcW w:w="789" w:type="dxa"/>
          </w:tcPr>
          <w:p w14:paraId="58FF3B14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89" w:type="dxa"/>
          </w:tcPr>
          <w:p w14:paraId="528A4568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4C5356" w14:paraId="09B706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</w:tcPr>
          <w:p w14:paraId="0CE13503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790" w:type="dxa"/>
          </w:tcPr>
          <w:p w14:paraId="36BB74D4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507DC075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034D215F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4105FD52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1DD41B65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6D2BABAF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3F66490B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520CF733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56742EF3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423A0ECC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48567EE0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394E3E41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</w:tr>
      <w:tr w:rsidR="004C5356" w14:paraId="6CA76E69" w14:textId="7777777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790" w:type="dxa"/>
          </w:tcPr>
          <w:p w14:paraId="4D73C508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 w14:paraId="6D5AACF4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師</w:t>
            </w:r>
          </w:p>
          <w:p w14:paraId="4AA9FFCE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簽</w:t>
            </w:r>
          </w:p>
          <w:p w14:paraId="76C762B7" w14:textId="77777777" w:rsidR="004C5356" w:rsidRDefault="004C5356" w:rsidP="0036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790" w:type="dxa"/>
          </w:tcPr>
          <w:p w14:paraId="5A23015D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0BF8226F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494DA10A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4227D69F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0D617160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6E471AA8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38D6945F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1B06C560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6DCEA493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2B8C9E27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4C9C16A8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  <w:tc>
          <w:tcPr>
            <w:tcW w:w="789" w:type="dxa"/>
          </w:tcPr>
          <w:p w14:paraId="1B1E18BB" w14:textId="77777777" w:rsidR="004C5356" w:rsidRDefault="004C5356" w:rsidP="003668FB">
            <w:pPr>
              <w:jc w:val="center"/>
              <w:rPr>
                <w:rFonts w:hint="eastAsia"/>
              </w:rPr>
            </w:pPr>
          </w:p>
        </w:tc>
      </w:tr>
    </w:tbl>
    <w:p w14:paraId="6E439FFD" w14:textId="77777777" w:rsidR="002C7E4C" w:rsidRDefault="004C5356" w:rsidP="004C5356">
      <w:pPr>
        <w:overflowPunct w:val="0"/>
        <w:spacing w:line="240" w:lineRule="atLeast"/>
        <w:ind w:left="6800"/>
        <w:rPr>
          <w:rFonts w:hint="eastAsia"/>
        </w:rPr>
      </w:pPr>
      <w:r>
        <w:rPr>
          <w:rFonts w:hint="eastAsia"/>
        </w:rPr>
        <w:t>課</w:t>
      </w:r>
      <w:r>
        <w:rPr>
          <w:rFonts w:hint="eastAsia"/>
        </w:rPr>
        <w:t xml:space="preserve">  </w:t>
      </w:r>
      <w:r>
        <w:rPr>
          <w:rFonts w:hint="eastAsia"/>
        </w:rPr>
        <w:t>長：</w:t>
      </w:r>
      <w:r>
        <w:rPr>
          <w:rFonts w:hint="eastAsia"/>
        </w:rPr>
        <w:t>__________</w:t>
      </w:r>
    </w:p>
    <w:sectPr w:rsidR="002C7E4C" w:rsidSect="004C5356">
      <w:headerReference w:type="default" r:id="rId8"/>
      <w:footerReference w:type="default" r:id="rId9"/>
      <w:footerReference w:type="first" r:id="rId10"/>
      <w:pgSz w:w="11907" w:h="16840" w:code="9"/>
      <w:pgMar w:top="79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040B" w14:textId="77777777" w:rsidR="00596521" w:rsidRDefault="00596521">
      <w:r>
        <w:separator/>
      </w:r>
    </w:p>
  </w:endnote>
  <w:endnote w:type="continuationSeparator" w:id="0">
    <w:p w14:paraId="7F95AEF4" w14:textId="77777777" w:rsidR="00596521" w:rsidRDefault="0059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0BB2" w14:textId="77777777" w:rsidR="002C7E4C" w:rsidRDefault="002C7E4C">
    <w:pPr>
      <w:pStyle w:val="Footer"/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7E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BBE0" w14:textId="77777777" w:rsidR="002C7E4C" w:rsidRDefault="002C7E4C">
    <w:pPr>
      <w:pStyle w:val="Footer"/>
      <w:pBdr>
        <w:top w:val="single" w:sz="6" w:space="1" w:color="auto"/>
      </w:pBdr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>Fax: 2713-1124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6384" w14:textId="77777777" w:rsidR="00596521" w:rsidRDefault="00596521">
      <w:r>
        <w:separator/>
      </w:r>
    </w:p>
  </w:footnote>
  <w:footnote w:type="continuationSeparator" w:id="0">
    <w:p w14:paraId="03251A57" w14:textId="77777777" w:rsidR="00596521" w:rsidRDefault="0059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E911" w14:textId="77777777" w:rsidR="002C7E4C" w:rsidRDefault="002C7E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16574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095DF8"/>
    <w:rsid w:val="002C7E4C"/>
    <w:rsid w:val="003463F0"/>
    <w:rsid w:val="003527ED"/>
    <w:rsid w:val="0036416F"/>
    <w:rsid w:val="003668FB"/>
    <w:rsid w:val="004C5356"/>
    <w:rsid w:val="00596521"/>
    <w:rsid w:val="007036FB"/>
    <w:rsid w:val="008D7E73"/>
    <w:rsid w:val="00AA18E0"/>
    <w:rsid w:val="00C1617A"/>
    <w:rsid w:val="00CB235E"/>
    <w:rsid w:val="00D31B15"/>
    <w:rsid w:val="00DD296A"/>
    <w:rsid w:val="00E562CF"/>
    <w:rsid w:val="00EC6E9D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2C1FFB7"/>
  <w15:chartTrackingRefBased/>
  <w15:docId w15:val="{62B5B1ED-0B8F-4612-82A1-B279219E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課程點名表範本.doc.docx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 </Company>
  <LinksUpToDate>false</LinksUpToDate>
  <CharactersWithSpaces>612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2</cp:revision>
  <cp:lastPrinted>2004-10-22T03:46:00Z</cp:lastPrinted>
  <dcterms:created xsi:type="dcterms:W3CDTF">2023-12-15T04:05:00Z</dcterms:created>
  <dcterms:modified xsi:type="dcterms:W3CDTF">2023-12-15T04:05:00Z</dcterms:modified>
</cp:coreProperties>
</file>